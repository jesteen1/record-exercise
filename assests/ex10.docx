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48BD" w14:textId="77777777" w:rsidR="007D1D50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3815FB" wp14:editId="01AFFA81">
            <wp:simplePos x="0" y="0"/>
            <wp:positionH relativeFrom="column">
              <wp:posOffset>-91440</wp:posOffset>
            </wp:positionH>
            <wp:positionV relativeFrom="paragraph">
              <wp:posOffset>-1220467</wp:posOffset>
            </wp:positionV>
            <wp:extent cx="6332220" cy="2658105"/>
            <wp:effectExtent l="0" t="0" r="0" b="8895"/>
            <wp:wrapNone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81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981E54" w14:textId="77777777" w:rsidR="007D1D50" w:rsidRDefault="007D1D50"/>
    <w:p w14:paraId="5AD041AC" w14:textId="77777777" w:rsidR="007D1D50" w:rsidRDefault="007D1D50"/>
    <w:p w14:paraId="0274566E" w14:textId="77777777" w:rsidR="007D1D50" w:rsidRDefault="007D1D50"/>
    <w:p w14:paraId="44245F80" w14:textId="77777777" w:rsidR="007D1D50" w:rsidRDefault="007D1D50"/>
    <w:p w14:paraId="42708B6B" w14:textId="77777777" w:rsidR="007D1D50" w:rsidRDefault="007D1D50"/>
    <w:p w14:paraId="72A15126" w14:textId="77777777" w:rsidR="007D1D50" w:rsidRDefault="007D1D50"/>
    <w:p w14:paraId="31B3115F" w14:textId="77777777" w:rsidR="007D1D50" w:rsidRDefault="007D1D50">
      <w:pPr>
        <w:jc w:val="right"/>
      </w:pPr>
    </w:p>
    <w:p w14:paraId="3DAE3903" w14:textId="77777777" w:rsidR="007D1D50" w:rsidRDefault="007D1D50">
      <w:pPr>
        <w:jc w:val="right"/>
      </w:pPr>
    </w:p>
    <w:p w14:paraId="5FCDF736" w14:textId="77777777" w:rsidR="007D1D50" w:rsidRDefault="007D1D50">
      <w:pPr>
        <w:jc w:val="right"/>
      </w:pPr>
    </w:p>
    <w:p w14:paraId="7B91CBA0" w14:textId="77777777" w:rsidR="007D1D50" w:rsidRDefault="007D1D50">
      <w:pPr>
        <w:jc w:val="right"/>
      </w:pPr>
    </w:p>
    <w:p w14:paraId="233DA061" w14:textId="77777777" w:rsidR="007D1D50" w:rsidRDefault="007D1D50"/>
    <w:p w14:paraId="0E3E6868" w14:textId="77777777" w:rsidR="007D1D50" w:rsidRDefault="00000000">
      <w:r>
        <w:rPr>
          <w:noProof/>
        </w:rPr>
        <w:drawing>
          <wp:inline distT="0" distB="0" distL="0" distR="0" wp14:anchorId="5729E2CE" wp14:editId="7CEEDEAA">
            <wp:extent cx="6332220" cy="2615568"/>
            <wp:effectExtent l="0" t="0" r="0" b="0"/>
            <wp:docPr id="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5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D1D50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FC5B" w14:textId="77777777" w:rsidR="00B95F31" w:rsidRDefault="00B95F31">
      <w:r>
        <w:separator/>
      </w:r>
    </w:p>
  </w:endnote>
  <w:endnote w:type="continuationSeparator" w:id="0">
    <w:p w14:paraId="6F586D3C" w14:textId="77777777" w:rsidR="00B95F31" w:rsidRDefault="00B9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5BB" w14:textId="77777777" w:rsidR="0034155C" w:rsidRDefault="00000000">
    <w:pPr>
      <w:pStyle w:val="Footer"/>
    </w:pPr>
  </w:p>
  <w:p w14:paraId="517B6EAB" w14:textId="77777777" w:rsidR="0034155C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36FC" w14:textId="77777777" w:rsidR="0034155C" w:rsidRDefault="00000000">
    <w:pPr>
      <w:pStyle w:val="Footer"/>
    </w:pPr>
  </w:p>
  <w:p w14:paraId="6D0F1AB7" w14:textId="77777777" w:rsidR="0034155C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1319" w14:textId="77777777" w:rsidR="00B95F31" w:rsidRDefault="00B95F31">
      <w:r>
        <w:separator/>
      </w:r>
    </w:p>
  </w:footnote>
  <w:footnote w:type="continuationSeparator" w:id="0">
    <w:p w14:paraId="16F93A80" w14:textId="77777777" w:rsidR="00B95F31" w:rsidRDefault="00B95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B839" w14:textId="77777777" w:rsidR="0034155C" w:rsidRDefault="00000000">
    <w:pPr>
      <w:pStyle w:val="Header"/>
    </w:pPr>
  </w:p>
  <w:p w14:paraId="72645472" w14:textId="77777777" w:rsidR="0034155C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F073" w14:textId="77777777" w:rsidR="0034155C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84E3F1" wp14:editId="4329864B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B11BABF" w14:textId="77777777" w:rsidR="0034155C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4E3F1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2B11BABF" w14:textId="77777777" w:rsidR="0034155C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9B6"/>
    <w:multiLevelType w:val="multilevel"/>
    <w:tmpl w:val="DD00E77E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1" w15:restartNumberingAfterBreak="0">
    <w:nsid w:val="0DFB0482"/>
    <w:multiLevelType w:val="multilevel"/>
    <w:tmpl w:val="3690919A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2" w15:restartNumberingAfterBreak="0">
    <w:nsid w:val="18A06339"/>
    <w:multiLevelType w:val="multilevel"/>
    <w:tmpl w:val="A71A306A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3" w15:restartNumberingAfterBreak="0">
    <w:nsid w:val="223E630E"/>
    <w:multiLevelType w:val="multilevel"/>
    <w:tmpl w:val="ACF22B88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4" w15:restartNumberingAfterBreak="0">
    <w:nsid w:val="510D2031"/>
    <w:multiLevelType w:val="multilevel"/>
    <w:tmpl w:val="710AFB08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5" w15:restartNumberingAfterBreak="0">
    <w:nsid w:val="6E643964"/>
    <w:multiLevelType w:val="multilevel"/>
    <w:tmpl w:val="C37E7424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6" w15:restartNumberingAfterBreak="0">
    <w:nsid w:val="70954991"/>
    <w:multiLevelType w:val="multilevel"/>
    <w:tmpl w:val="04AA31C6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7" w15:restartNumberingAfterBreak="0">
    <w:nsid w:val="75F16207"/>
    <w:multiLevelType w:val="multilevel"/>
    <w:tmpl w:val="0254A768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8" w15:restartNumberingAfterBreak="0">
    <w:nsid w:val="79407075"/>
    <w:multiLevelType w:val="multilevel"/>
    <w:tmpl w:val="FFC4AF74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9" w15:restartNumberingAfterBreak="0">
    <w:nsid w:val="7A2C4DA8"/>
    <w:multiLevelType w:val="multilevel"/>
    <w:tmpl w:val="BA723CDC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num w:numId="1" w16cid:durableId="205873527">
    <w:abstractNumId w:val="9"/>
  </w:num>
  <w:num w:numId="2" w16cid:durableId="1747072167">
    <w:abstractNumId w:val="6"/>
  </w:num>
  <w:num w:numId="3" w16cid:durableId="1834489353">
    <w:abstractNumId w:val="2"/>
  </w:num>
  <w:num w:numId="4" w16cid:durableId="901987258">
    <w:abstractNumId w:val="8"/>
  </w:num>
  <w:num w:numId="5" w16cid:durableId="1109155185">
    <w:abstractNumId w:val="0"/>
  </w:num>
  <w:num w:numId="6" w16cid:durableId="442111086">
    <w:abstractNumId w:val="1"/>
  </w:num>
  <w:num w:numId="7" w16cid:durableId="1980182470">
    <w:abstractNumId w:val="7"/>
  </w:num>
  <w:num w:numId="8" w16cid:durableId="370423142">
    <w:abstractNumId w:val="5"/>
  </w:num>
  <w:num w:numId="9" w16cid:durableId="301158842">
    <w:abstractNumId w:val="4"/>
  </w:num>
  <w:num w:numId="10" w16cid:durableId="1159922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1D50"/>
    <w:rsid w:val="007D1D50"/>
    <w:rsid w:val="00B95F31"/>
    <w:rsid w:val="00D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F6BD"/>
  <w15:docId w15:val="{620649BC-0A7F-4900-BBA4-50CC086A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2023-11-04T14:27:00Z</dcterms:created>
  <dcterms:modified xsi:type="dcterms:W3CDTF">2023-11-04T14:27:00Z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