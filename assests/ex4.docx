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B5B6" w14:textId="77777777" w:rsidR="00A511C0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5700A8FC" wp14:editId="4F5FA948">
            <wp:simplePos x="0" y="0"/>
            <wp:positionH relativeFrom="column">
              <wp:posOffset>-44202</wp:posOffset>
            </wp:positionH>
            <wp:positionV relativeFrom="paragraph">
              <wp:posOffset>1290282</wp:posOffset>
            </wp:positionV>
            <wp:extent cx="6331589" cy="1675125"/>
            <wp:effectExtent l="0" t="0" r="0" b="1275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1675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EE11EA" wp14:editId="7F3200EA">
            <wp:simplePos x="0" y="0"/>
            <wp:positionH relativeFrom="column">
              <wp:posOffset>-44202</wp:posOffset>
            </wp:positionH>
            <wp:positionV relativeFrom="paragraph">
              <wp:posOffset>-1568378</wp:posOffset>
            </wp:positionV>
            <wp:extent cx="6331589" cy="1813556"/>
            <wp:effectExtent l="0" t="0" r="0" b="0"/>
            <wp:wrapNone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18135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sectPr w:rsidR="00A511C0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5F5F" w14:textId="77777777" w:rsidR="00686C7F" w:rsidRDefault="00686C7F">
      <w:r>
        <w:separator/>
      </w:r>
    </w:p>
  </w:endnote>
  <w:endnote w:type="continuationSeparator" w:id="0">
    <w:p w14:paraId="52311939" w14:textId="77777777" w:rsidR="00686C7F" w:rsidRDefault="0068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3B34" w14:textId="77777777" w:rsidR="00AE5F1E" w:rsidRDefault="00000000">
    <w:pPr>
      <w:pStyle w:val="Footer"/>
    </w:pPr>
  </w:p>
  <w:p w14:paraId="3B293539" w14:textId="77777777" w:rsidR="00AE5F1E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6A8E" w14:textId="77777777" w:rsidR="00AE5F1E" w:rsidRDefault="00000000">
    <w:pPr>
      <w:pStyle w:val="Footer"/>
    </w:pPr>
  </w:p>
  <w:p w14:paraId="42447160" w14:textId="77777777" w:rsidR="00AE5F1E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2BCC" w14:textId="77777777" w:rsidR="00686C7F" w:rsidRDefault="00686C7F">
      <w:r>
        <w:separator/>
      </w:r>
    </w:p>
  </w:footnote>
  <w:footnote w:type="continuationSeparator" w:id="0">
    <w:p w14:paraId="266BD590" w14:textId="77777777" w:rsidR="00686C7F" w:rsidRDefault="0068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27E6" w14:textId="77777777" w:rsidR="00AE5F1E" w:rsidRDefault="00000000">
    <w:pPr>
      <w:pStyle w:val="Header"/>
    </w:pPr>
  </w:p>
  <w:p w14:paraId="5DD67DBE" w14:textId="77777777" w:rsidR="00AE5F1E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FED4" w14:textId="77777777" w:rsidR="00AE5F1E" w:rsidRDefault="00000000">
    <w:pPr>
      <w:pStyle w:val="Standard"/>
    </w:pPr>
  </w:p>
  <w:p w14:paraId="5EC5C0E3" w14:textId="77777777" w:rsidR="00AE5F1E" w:rsidRDefault="00000000">
    <w:pPr>
      <w:pStyle w:val="Standard"/>
    </w:pPr>
  </w:p>
  <w:p w14:paraId="6385B54E" w14:textId="77777777" w:rsidR="00AE5F1E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F3473" wp14:editId="1D5C0635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66DE6A" w14:textId="77777777" w:rsidR="00AE5F1E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F3473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6E66DE6A" w14:textId="77777777" w:rsidR="00AE5F1E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08D7"/>
    <w:multiLevelType w:val="multilevel"/>
    <w:tmpl w:val="91ECB02C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1" w15:restartNumberingAfterBreak="0">
    <w:nsid w:val="1B467B52"/>
    <w:multiLevelType w:val="multilevel"/>
    <w:tmpl w:val="8A44F742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2" w15:restartNumberingAfterBreak="0">
    <w:nsid w:val="2B6460FC"/>
    <w:multiLevelType w:val="multilevel"/>
    <w:tmpl w:val="F33023B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3" w15:restartNumberingAfterBreak="0">
    <w:nsid w:val="415B758A"/>
    <w:multiLevelType w:val="multilevel"/>
    <w:tmpl w:val="038A36E4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4" w15:restartNumberingAfterBreak="0">
    <w:nsid w:val="43CE78BB"/>
    <w:multiLevelType w:val="multilevel"/>
    <w:tmpl w:val="F614DF36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5" w15:restartNumberingAfterBreak="0">
    <w:nsid w:val="50EC2FB5"/>
    <w:multiLevelType w:val="multilevel"/>
    <w:tmpl w:val="F8B8769C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6" w15:restartNumberingAfterBreak="0">
    <w:nsid w:val="5D5A1A8A"/>
    <w:multiLevelType w:val="multilevel"/>
    <w:tmpl w:val="ACF01F02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7" w15:restartNumberingAfterBreak="0">
    <w:nsid w:val="612F0F16"/>
    <w:multiLevelType w:val="multilevel"/>
    <w:tmpl w:val="C360E650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8" w15:restartNumberingAfterBreak="0">
    <w:nsid w:val="644C03D1"/>
    <w:multiLevelType w:val="multilevel"/>
    <w:tmpl w:val="3098957A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6AA746E4"/>
    <w:multiLevelType w:val="multilevel"/>
    <w:tmpl w:val="D80A6EF4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num w:numId="1" w16cid:durableId="2637806">
    <w:abstractNumId w:val="6"/>
  </w:num>
  <w:num w:numId="2" w16cid:durableId="1611160040">
    <w:abstractNumId w:val="4"/>
  </w:num>
  <w:num w:numId="3" w16cid:durableId="127364250">
    <w:abstractNumId w:val="8"/>
  </w:num>
  <w:num w:numId="4" w16cid:durableId="144980164">
    <w:abstractNumId w:val="2"/>
  </w:num>
  <w:num w:numId="5" w16cid:durableId="9188910">
    <w:abstractNumId w:val="9"/>
  </w:num>
  <w:num w:numId="6" w16cid:durableId="462357519">
    <w:abstractNumId w:val="3"/>
  </w:num>
  <w:num w:numId="7" w16cid:durableId="70085018">
    <w:abstractNumId w:val="7"/>
  </w:num>
  <w:num w:numId="8" w16cid:durableId="2119522617">
    <w:abstractNumId w:val="0"/>
  </w:num>
  <w:num w:numId="9" w16cid:durableId="472403841">
    <w:abstractNumId w:val="1"/>
  </w:num>
  <w:num w:numId="10" w16cid:durableId="1435712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511C0"/>
    <w:rsid w:val="00686C7F"/>
    <w:rsid w:val="00A511C0"/>
    <w:rsid w:val="00D0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8795"/>
  <w15:docId w15:val="{4AE95199-FE76-43E1-92F3-23CAB2E8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2023-11-04T07:29:00Z</dcterms:created>
  <dcterms:modified xsi:type="dcterms:W3CDTF">2023-11-04T07:29:00Z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