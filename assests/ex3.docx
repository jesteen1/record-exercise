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E133" w14:textId="77777777" w:rsidR="008621FB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10A51754" wp14:editId="287CB507">
            <wp:simplePos x="0" y="0"/>
            <wp:positionH relativeFrom="column">
              <wp:posOffset>-53775</wp:posOffset>
            </wp:positionH>
            <wp:positionV relativeFrom="paragraph">
              <wp:posOffset>-1364559</wp:posOffset>
            </wp:positionV>
            <wp:extent cx="6332220" cy="3091814"/>
            <wp:effectExtent l="0" t="0" r="0" b="0"/>
            <wp:wrapNone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918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8621FB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9A4E" w14:textId="77777777" w:rsidR="004D14C1" w:rsidRDefault="004D14C1">
      <w:r>
        <w:separator/>
      </w:r>
    </w:p>
  </w:endnote>
  <w:endnote w:type="continuationSeparator" w:id="0">
    <w:p w14:paraId="1D57EDD0" w14:textId="77777777" w:rsidR="004D14C1" w:rsidRDefault="004D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3FF" w14:textId="77777777" w:rsidR="00797D08" w:rsidRDefault="00000000">
    <w:pPr>
      <w:pStyle w:val="Footer"/>
    </w:pPr>
  </w:p>
  <w:p w14:paraId="449896E2" w14:textId="77777777" w:rsidR="00797D08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39C9" w14:textId="77777777" w:rsidR="00797D08" w:rsidRDefault="00000000">
    <w:pPr>
      <w:pStyle w:val="Footer"/>
    </w:pPr>
  </w:p>
  <w:p w14:paraId="2EA3B8A6" w14:textId="77777777" w:rsidR="00797D08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37F3" w14:textId="77777777" w:rsidR="004D14C1" w:rsidRDefault="004D14C1">
      <w:r>
        <w:separator/>
      </w:r>
    </w:p>
  </w:footnote>
  <w:footnote w:type="continuationSeparator" w:id="0">
    <w:p w14:paraId="7A14A8C3" w14:textId="77777777" w:rsidR="004D14C1" w:rsidRDefault="004D1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A270" w14:textId="77777777" w:rsidR="00797D08" w:rsidRDefault="00000000">
    <w:pPr>
      <w:pStyle w:val="Header"/>
    </w:pPr>
  </w:p>
  <w:p w14:paraId="161C7855" w14:textId="77777777" w:rsidR="00797D08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BF39" w14:textId="77777777" w:rsidR="00797D08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B07FD" wp14:editId="162E38A6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63FF394" w14:textId="77777777" w:rsidR="00797D08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B07FD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063FF394" w14:textId="77777777" w:rsidR="00797D08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63D5"/>
    <w:multiLevelType w:val="multilevel"/>
    <w:tmpl w:val="553E868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1" w15:restartNumberingAfterBreak="0">
    <w:nsid w:val="1C7452EC"/>
    <w:multiLevelType w:val="multilevel"/>
    <w:tmpl w:val="DBFAADEC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2" w15:restartNumberingAfterBreak="0">
    <w:nsid w:val="210506BB"/>
    <w:multiLevelType w:val="multilevel"/>
    <w:tmpl w:val="DAE4FA9A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3" w15:restartNumberingAfterBreak="0">
    <w:nsid w:val="263A4805"/>
    <w:multiLevelType w:val="multilevel"/>
    <w:tmpl w:val="48E884B6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4" w15:restartNumberingAfterBreak="0">
    <w:nsid w:val="284A4DDE"/>
    <w:multiLevelType w:val="multilevel"/>
    <w:tmpl w:val="0DFCEE2C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5" w15:restartNumberingAfterBreak="0">
    <w:nsid w:val="33212BBB"/>
    <w:multiLevelType w:val="multilevel"/>
    <w:tmpl w:val="D4EC212A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6" w15:restartNumberingAfterBreak="0">
    <w:nsid w:val="35A118B6"/>
    <w:multiLevelType w:val="multilevel"/>
    <w:tmpl w:val="6FCA3638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7" w15:restartNumberingAfterBreak="0">
    <w:nsid w:val="3C304E72"/>
    <w:multiLevelType w:val="multilevel"/>
    <w:tmpl w:val="4A2AAB3C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8" w15:restartNumberingAfterBreak="0">
    <w:nsid w:val="7A3A66AB"/>
    <w:multiLevelType w:val="multilevel"/>
    <w:tmpl w:val="0302B806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7B4F52C2"/>
    <w:multiLevelType w:val="multilevel"/>
    <w:tmpl w:val="5540F140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num w:numId="1" w16cid:durableId="1297221222">
    <w:abstractNumId w:val="4"/>
  </w:num>
  <w:num w:numId="2" w16cid:durableId="1655528009">
    <w:abstractNumId w:val="5"/>
  </w:num>
  <w:num w:numId="3" w16cid:durableId="773747589">
    <w:abstractNumId w:val="8"/>
  </w:num>
  <w:num w:numId="4" w16cid:durableId="2106729815">
    <w:abstractNumId w:val="0"/>
  </w:num>
  <w:num w:numId="5" w16cid:durableId="1612660583">
    <w:abstractNumId w:val="3"/>
  </w:num>
  <w:num w:numId="6" w16cid:durableId="1502501243">
    <w:abstractNumId w:val="2"/>
  </w:num>
  <w:num w:numId="7" w16cid:durableId="1796019037">
    <w:abstractNumId w:val="9"/>
  </w:num>
  <w:num w:numId="8" w16cid:durableId="1743211462">
    <w:abstractNumId w:val="1"/>
  </w:num>
  <w:num w:numId="9" w16cid:durableId="1753773088">
    <w:abstractNumId w:val="7"/>
  </w:num>
  <w:num w:numId="10" w16cid:durableId="618344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21FB"/>
    <w:rsid w:val="002B16FC"/>
    <w:rsid w:val="004D14C1"/>
    <w:rsid w:val="008621FB"/>
    <w:rsid w:val="00D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C35B"/>
  <w15:docId w15:val="{B14AB9E3-4167-451B-AF7B-7A7C975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2023-11-04T07:29:00Z</dcterms:created>
  <dcterms:modified xsi:type="dcterms:W3CDTF">2023-11-04T07:29:00Z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